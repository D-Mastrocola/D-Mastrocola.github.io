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0"/>
        <w:gridCol w:w="443"/>
        <w:gridCol w:w="500"/>
        <w:gridCol w:w="391"/>
        <w:gridCol w:w="3434"/>
      </w:tblGrid>
      <w:tr w:rsidR="00373FC8" w:rsidRPr="00162614" w14:paraId="01E31563" w14:textId="77777777" w:rsidTr="0094284D">
        <w:trPr>
          <w:trHeight w:val="559"/>
        </w:trPr>
        <w:tc>
          <w:tcPr>
            <w:tcW w:w="4920" w:type="dxa"/>
            <w:vMerge w:val="restart"/>
          </w:tcPr>
          <w:p w14:paraId="55E7AEA1" w14:textId="6FBA1250" w:rsidR="00CB1D3C" w:rsidRPr="00162614" w:rsidRDefault="0064223E" w:rsidP="00D8505D">
            <w:pPr>
              <w:pStyle w:val="Title"/>
            </w:pPr>
            <w:r>
              <w:t>Dominic</w:t>
            </w:r>
          </w:p>
          <w:p w14:paraId="3423308E" w14:textId="290DAF1B" w:rsidR="00CB1D3C" w:rsidRPr="00162614" w:rsidRDefault="0064223E" w:rsidP="00D8505D">
            <w:pPr>
              <w:pStyle w:val="Subtitle"/>
            </w:pPr>
            <w:r>
              <w:t>Mastrocola</w:t>
            </w:r>
          </w:p>
        </w:tc>
        <w:tc>
          <w:tcPr>
            <w:tcW w:w="553" w:type="dxa"/>
          </w:tcPr>
          <w:p w14:paraId="450A77CD" w14:textId="77777777" w:rsidR="00CB1D3C" w:rsidRPr="00162614" w:rsidRDefault="00CB1D3C"/>
        </w:tc>
        <w:tc>
          <w:tcPr>
            <w:tcW w:w="629" w:type="dxa"/>
          </w:tcPr>
          <w:p w14:paraId="3DA2C080" w14:textId="77777777" w:rsidR="00CB1D3C" w:rsidRPr="00162614" w:rsidRDefault="00CB1D3C"/>
        </w:tc>
        <w:tc>
          <w:tcPr>
            <w:tcW w:w="3586" w:type="dxa"/>
            <w:gridSpan w:val="2"/>
            <w:tcBorders>
              <w:bottom w:val="single" w:sz="4" w:space="0" w:color="auto"/>
            </w:tcBorders>
          </w:tcPr>
          <w:p w14:paraId="27BFBDDA" w14:textId="540CF581" w:rsidR="00CB1D3C" w:rsidRPr="0094284D" w:rsidRDefault="0064223E" w:rsidP="006C0673">
            <w:pPr>
              <w:pStyle w:val="Heading3"/>
              <w:outlineLvl w:val="2"/>
            </w:pPr>
            <w:r w:rsidRPr="0094284D">
              <w:t>Lab Technician</w:t>
            </w:r>
          </w:p>
        </w:tc>
      </w:tr>
      <w:tr w:rsidR="00025D23" w:rsidRPr="00162614" w14:paraId="26E59998" w14:textId="77777777" w:rsidTr="0094284D">
        <w:trPr>
          <w:trHeight w:val="558"/>
        </w:trPr>
        <w:tc>
          <w:tcPr>
            <w:tcW w:w="4920" w:type="dxa"/>
            <w:vMerge/>
          </w:tcPr>
          <w:p w14:paraId="7FB82B7C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3" w:type="dxa"/>
          </w:tcPr>
          <w:p w14:paraId="576940EA" w14:textId="77777777" w:rsidR="00CB1D3C" w:rsidRPr="00162614" w:rsidRDefault="00CB1D3C"/>
        </w:tc>
        <w:tc>
          <w:tcPr>
            <w:tcW w:w="629" w:type="dxa"/>
          </w:tcPr>
          <w:p w14:paraId="7BEC2E24" w14:textId="77777777" w:rsidR="00CB1D3C" w:rsidRPr="00162614" w:rsidRDefault="00CB1D3C"/>
        </w:tc>
        <w:tc>
          <w:tcPr>
            <w:tcW w:w="3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312D1" w14:textId="0B8EDE3A" w:rsidR="00CB1D3C" w:rsidRPr="0094284D" w:rsidRDefault="0064223E" w:rsidP="005E0657">
            <w:pPr>
              <w:pStyle w:val="Heading4"/>
              <w:outlineLvl w:val="3"/>
              <w:rPr>
                <w:color w:val="FFFFFF" w:themeColor="background1"/>
              </w:rPr>
            </w:pPr>
            <w:r w:rsidRPr="0094284D">
              <w:rPr>
                <w:color w:val="FFFFFF" w:themeColor="background1"/>
              </w:rPr>
              <w:t>Front End Developer</w:t>
            </w:r>
          </w:p>
        </w:tc>
      </w:tr>
      <w:tr w:rsidR="00025D23" w:rsidRPr="00162614" w14:paraId="0A86E6A4" w14:textId="77777777" w:rsidTr="0094284D">
        <w:trPr>
          <w:trHeight w:val="1191"/>
        </w:trPr>
        <w:tc>
          <w:tcPr>
            <w:tcW w:w="4920" w:type="dxa"/>
            <w:vMerge/>
          </w:tcPr>
          <w:p w14:paraId="51422280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553" w:type="dxa"/>
          </w:tcPr>
          <w:p w14:paraId="713270DF" w14:textId="77777777" w:rsidR="00CB1D3C" w:rsidRDefault="00CB1D3C"/>
        </w:tc>
        <w:tc>
          <w:tcPr>
            <w:tcW w:w="629" w:type="dxa"/>
          </w:tcPr>
          <w:p w14:paraId="37211C30" w14:textId="77777777" w:rsidR="00CB1D3C" w:rsidRDefault="00CB1D3C"/>
        </w:tc>
        <w:tc>
          <w:tcPr>
            <w:tcW w:w="3586" w:type="dxa"/>
            <w:gridSpan w:val="2"/>
            <w:tcBorders>
              <w:top w:val="single" w:sz="4" w:space="0" w:color="auto"/>
            </w:tcBorders>
          </w:tcPr>
          <w:p w14:paraId="0C433CF9" w14:textId="5F9874BF" w:rsidR="00CB1D3C" w:rsidRPr="0094284D" w:rsidRDefault="0064223E" w:rsidP="008D4A99">
            <w:pPr>
              <w:pStyle w:val="Heading5"/>
              <w:outlineLvl w:val="4"/>
              <w:rPr>
                <w:color w:val="FFFFFF" w:themeColor="background1"/>
              </w:rPr>
            </w:pPr>
            <w:r w:rsidRPr="0094284D">
              <w:rPr>
                <w:color w:val="FFFFFF" w:themeColor="background1"/>
              </w:rPr>
              <w:t>CWRU Student</w:t>
            </w:r>
          </w:p>
        </w:tc>
      </w:tr>
      <w:tr w:rsidR="00025D23" w:rsidRPr="00162614" w14:paraId="515C09CA" w14:textId="77777777" w:rsidTr="0064223E">
        <w:trPr>
          <w:trHeight w:val="850"/>
        </w:trPr>
        <w:tc>
          <w:tcPr>
            <w:tcW w:w="4920" w:type="dxa"/>
            <w:vAlign w:val="center"/>
          </w:tcPr>
          <w:p w14:paraId="744ACE4F" w14:textId="77777777" w:rsidR="00CB1D3C" w:rsidRDefault="00D16EDE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615E081718764363B3570164C0C8219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553" w:type="dxa"/>
          </w:tcPr>
          <w:p w14:paraId="74D99765" w14:textId="77777777" w:rsidR="00CB1D3C" w:rsidRDefault="00CB1D3C"/>
        </w:tc>
        <w:tc>
          <w:tcPr>
            <w:tcW w:w="629" w:type="dxa"/>
          </w:tcPr>
          <w:p w14:paraId="5A91F0B4" w14:textId="77777777" w:rsidR="00CB1D3C" w:rsidRDefault="00CB1D3C"/>
        </w:tc>
        <w:tc>
          <w:tcPr>
            <w:tcW w:w="3586" w:type="dxa"/>
            <w:gridSpan w:val="2"/>
            <w:vAlign w:val="center"/>
          </w:tcPr>
          <w:p w14:paraId="2BCC22B3" w14:textId="77777777" w:rsidR="00CB1D3C" w:rsidRPr="00C45D7E" w:rsidRDefault="00D16EDE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BC90DB0D6714401A49FD722FA8AB39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1CE359F4" w14:textId="77777777" w:rsidTr="0064223E">
        <w:trPr>
          <w:trHeight w:val="639"/>
        </w:trPr>
        <w:tc>
          <w:tcPr>
            <w:tcW w:w="4920" w:type="dxa"/>
            <w:vMerge w:val="restart"/>
            <w:vAlign w:val="center"/>
          </w:tcPr>
          <w:p w14:paraId="52F05F47" w14:textId="571B4448" w:rsidR="008D4A99" w:rsidRPr="000F3FE2" w:rsidRDefault="007D18D1" w:rsidP="00D54BE4">
            <w:pPr>
              <w:spacing w:line="360" w:lineRule="auto"/>
            </w:pPr>
            <w:r>
              <w:t xml:space="preserve">Driven Student at Case Western Reserve University </w:t>
            </w:r>
            <w:r w:rsidR="00D54BE4">
              <w:t>pursuing my Full Stack Web Certificate</w:t>
            </w:r>
            <w:r w:rsidR="00DA6338">
              <w:t>.</w:t>
            </w:r>
            <w:r>
              <w:t xml:space="preserve">  </w:t>
            </w:r>
            <w:r w:rsidR="00D54BE4">
              <w:t>Self-starter and quick learner seeking an entry level position as a Web Developer.</w:t>
            </w:r>
          </w:p>
        </w:tc>
        <w:tc>
          <w:tcPr>
            <w:tcW w:w="553" w:type="dxa"/>
            <w:vMerge w:val="restart"/>
          </w:tcPr>
          <w:p w14:paraId="6A83F8E9" w14:textId="77777777" w:rsidR="008D4A99" w:rsidRDefault="008D4A99"/>
        </w:tc>
        <w:tc>
          <w:tcPr>
            <w:tcW w:w="629" w:type="dxa"/>
            <w:vMerge w:val="restart"/>
            <w:vAlign w:val="center"/>
          </w:tcPr>
          <w:p w14:paraId="63F105D8" w14:textId="77777777" w:rsidR="008D4A99" w:rsidRDefault="008D4A99"/>
        </w:tc>
        <w:tc>
          <w:tcPr>
            <w:tcW w:w="391" w:type="dxa"/>
            <w:vAlign w:val="center"/>
          </w:tcPr>
          <w:p w14:paraId="307A0B55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17896C0" wp14:editId="6A3C394F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551189E1" w14:textId="25562DDC" w:rsidR="008D4A99" w:rsidRPr="008D4A99" w:rsidRDefault="0064223E" w:rsidP="00E270D1">
            <w:pPr>
              <w:pStyle w:val="Contact1"/>
            </w:pPr>
            <w:r>
              <w:t>330-236-6774</w:t>
            </w:r>
          </w:p>
        </w:tc>
      </w:tr>
      <w:tr w:rsidR="0064223E" w:rsidRPr="00162614" w14:paraId="41E883A6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58FE979E" w14:textId="77777777" w:rsidR="0064223E" w:rsidRPr="000F3FE2" w:rsidRDefault="0064223E" w:rsidP="0064223E"/>
        </w:tc>
        <w:tc>
          <w:tcPr>
            <w:tcW w:w="553" w:type="dxa"/>
            <w:vMerge/>
          </w:tcPr>
          <w:p w14:paraId="3A0B6828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62A7A59D" w14:textId="77777777" w:rsidR="0064223E" w:rsidRDefault="0064223E" w:rsidP="0064223E"/>
        </w:tc>
        <w:tc>
          <w:tcPr>
            <w:tcW w:w="391" w:type="dxa"/>
            <w:vAlign w:val="center"/>
          </w:tcPr>
          <w:p w14:paraId="54896521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236F8BAE" wp14:editId="094E4EFB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35F98ED0" w14:textId="21C558DC" w:rsidR="0064223E" w:rsidRPr="008D4A99" w:rsidRDefault="00D16EDE" w:rsidP="0064223E">
            <w:pPr>
              <w:pStyle w:val="Contact1"/>
            </w:pPr>
            <w:hyperlink r:id="rId15" w:history="1">
              <w:r w:rsidR="0064223E" w:rsidRPr="00754D0A">
                <w:rPr>
                  <w:rStyle w:val="Hyperlink"/>
                  <w:color w:val="262626" w:themeColor="text1" w:themeTint="D9"/>
                  <w:u w:val="none"/>
                </w:rPr>
                <w:t>LinkedIn</w:t>
              </w:r>
            </w:hyperlink>
          </w:p>
        </w:tc>
      </w:tr>
      <w:tr w:rsidR="0064223E" w:rsidRPr="00162614" w14:paraId="019EF458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100F5917" w14:textId="77777777" w:rsidR="0064223E" w:rsidRPr="000F3FE2" w:rsidRDefault="0064223E" w:rsidP="0064223E"/>
        </w:tc>
        <w:tc>
          <w:tcPr>
            <w:tcW w:w="553" w:type="dxa"/>
            <w:vMerge/>
          </w:tcPr>
          <w:p w14:paraId="37D97C68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2D866C56" w14:textId="77777777" w:rsidR="0064223E" w:rsidRDefault="0064223E" w:rsidP="0064223E"/>
        </w:tc>
        <w:tc>
          <w:tcPr>
            <w:tcW w:w="391" w:type="dxa"/>
            <w:vAlign w:val="center"/>
          </w:tcPr>
          <w:p w14:paraId="18F6EED2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1C38B293" wp14:editId="46277E81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54349E04" w14:textId="6F6DAA6F" w:rsidR="0064223E" w:rsidRPr="0094284D" w:rsidRDefault="0064223E" w:rsidP="0064223E">
            <w:pPr>
              <w:pStyle w:val="Contact2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mastrdomcola@gmail.com</w:t>
            </w:r>
          </w:p>
        </w:tc>
      </w:tr>
      <w:tr w:rsidR="0064223E" w:rsidRPr="00162614" w14:paraId="7245EB21" w14:textId="77777777" w:rsidTr="0064223E">
        <w:trPr>
          <w:trHeight w:val="637"/>
        </w:trPr>
        <w:tc>
          <w:tcPr>
            <w:tcW w:w="4920" w:type="dxa"/>
            <w:vMerge/>
            <w:vAlign w:val="center"/>
          </w:tcPr>
          <w:p w14:paraId="4A10953B" w14:textId="77777777" w:rsidR="0064223E" w:rsidRPr="000F3FE2" w:rsidRDefault="0064223E" w:rsidP="0064223E"/>
        </w:tc>
        <w:tc>
          <w:tcPr>
            <w:tcW w:w="553" w:type="dxa"/>
            <w:vMerge/>
          </w:tcPr>
          <w:p w14:paraId="7939DA4A" w14:textId="77777777" w:rsidR="0064223E" w:rsidRDefault="0064223E" w:rsidP="0064223E"/>
        </w:tc>
        <w:tc>
          <w:tcPr>
            <w:tcW w:w="629" w:type="dxa"/>
            <w:vMerge/>
            <w:vAlign w:val="center"/>
          </w:tcPr>
          <w:p w14:paraId="3B7836BA" w14:textId="77777777" w:rsidR="0064223E" w:rsidRDefault="0064223E" w:rsidP="0064223E"/>
        </w:tc>
        <w:tc>
          <w:tcPr>
            <w:tcW w:w="391" w:type="dxa"/>
            <w:vAlign w:val="center"/>
          </w:tcPr>
          <w:p w14:paraId="0DD86281" w14:textId="77777777" w:rsidR="0064223E" w:rsidRPr="008D4A99" w:rsidRDefault="0064223E" w:rsidP="0064223E">
            <w:r w:rsidRPr="00162614">
              <w:rPr>
                <w:noProof/>
              </w:rPr>
              <w:drawing>
                <wp:inline distT="0" distB="0" distL="0" distR="0" wp14:anchorId="742CF12E" wp14:editId="7B2D5523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vAlign w:val="center"/>
          </w:tcPr>
          <w:p w14:paraId="414795AD" w14:textId="3123D4C6" w:rsidR="0064223E" w:rsidRPr="0094284D" w:rsidRDefault="00783E4A" w:rsidP="0064223E">
            <w:pPr>
              <w:pStyle w:val="Contact2"/>
              <w:rPr>
                <w:color w:val="ED7D31" w:themeColor="accent2"/>
              </w:rPr>
            </w:pPr>
            <w:r w:rsidRPr="00783E4A">
              <w:rPr>
                <w:color w:val="ED7D31" w:themeColor="accent2"/>
              </w:rPr>
              <w:t>d-mastrocola.github.io</w:t>
            </w:r>
          </w:p>
        </w:tc>
      </w:tr>
      <w:tr w:rsidR="0064223E" w14:paraId="187F22AF" w14:textId="77777777" w:rsidTr="0064223E">
        <w:trPr>
          <w:trHeight w:val="964"/>
        </w:trPr>
        <w:tc>
          <w:tcPr>
            <w:tcW w:w="4920" w:type="dxa"/>
            <w:vAlign w:val="center"/>
          </w:tcPr>
          <w:p w14:paraId="7F5A56A8" w14:textId="77777777" w:rsidR="0064223E" w:rsidRDefault="00D16EDE" w:rsidP="0064223E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789DFABB05454CF4811639A04BC9F46D"/>
                </w:placeholder>
                <w:temporary/>
                <w:showingPlcHdr/>
                <w15:appearance w15:val="hidden"/>
              </w:sdtPr>
              <w:sdtEndPr/>
              <w:sdtContent>
                <w:r w:rsidR="0064223E">
                  <w:t>EXPERIENCE</w:t>
                </w:r>
              </w:sdtContent>
            </w:sdt>
          </w:p>
        </w:tc>
        <w:tc>
          <w:tcPr>
            <w:tcW w:w="553" w:type="dxa"/>
          </w:tcPr>
          <w:p w14:paraId="47BB6D08" w14:textId="77777777" w:rsidR="0064223E" w:rsidRDefault="0064223E" w:rsidP="0064223E"/>
        </w:tc>
        <w:tc>
          <w:tcPr>
            <w:tcW w:w="629" w:type="dxa"/>
          </w:tcPr>
          <w:p w14:paraId="7C52AB70" w14:textId="77777777" w:rsidR="0064223E" w:rsidRDefault="0064223E" w:rsidP="0064223E"/>
        </w:tc>
        <w:tc>
          <w:tcPr>
            <w:tcW w:w="3586" w:type="dxa"/>
            <w:gridSpan w:val="2"/>
            <w:vAlign w:val="center"/>
          </w:tcPr>
          <w:p w14:paraId="0A87D83C" w14:textId="77777777" w:rsidR="0064223E" w:rsidRPr="00C45D7E" w:rsidRDefault="00D16EDE" w:rsidP="0064223E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05FD4F4BD6BC40D8B67634BBFDBB58EB"/>
                </w:placeholder>
                <w:temporary/>
                <w:showingPlcHdr/>
                <w15:appearance w15:val="hidden"/>
              </w:sdtPr>
              <w:sdtEndPr/>
              <w:sdtContent>
                <w:r w:rsidR="0064223E" w:rsidRPr="00162614">
                  <w:t>SKILLS</w:t>
                </w:r>
              </w:sdtContent>
            </w:sdt>
          </w:p>
        </w:tc>
      </w:tr>
      <w:tr w:rsidR="0064223E" w:rsidRPr="00B87E22" w14:paraId="2ADBF96C" w14:textId="77777777" w:rsidTr="00695472">
        <w:trPr>
          <w:trHeight w:val="2515"/>
        </w:trPr>
        <w:tc>
          <w:tcPr>
            <w:tcW w:w="4920" w:type="dxa"/>
            <w:tcBorders>
              <w:bottom w:val="single" w:sz="4" w:space="0" w:color="3A8C95" w:themeColor="accent5" w:themeShade="80"/>
            </w:tcBorders>
          </w:tcPr>
          <w:p w14:paraId="60623F7B" w14:textId="0E74A499" w:rsidR="0064223E" w:rsidRPr="0064223E" w:rsidRDefault="0064223E" w:rsidP="0064223E">
            <w:pPr>
              <w:pStyle w:val="Heading2"/>
              <w:outlineLvl w:val="1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Lab Technician – Diebold Nixdorf</w:t>
            </w:r>
          </w:p>
          <w:p w14:paraId="342A3C75" w14:textId="1E4CDF9D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2020-Present</w:t>
            </w:r>
          </w:p>
          <w:p w14:paraId="535E281F" w14:textId="244C42DA" w:rsidR="00695472" w:rsidRPr="00695472" w:rsidRDefault="005320F7" w:rsidP="005320F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5320F7">
              <w:rPr>
                <w:rFonts w:cstheme="minorHAnsi"/>
              </w:rPr>
              <w:t xml:space="preserve">Troubleshoot ATM’s when issues arise. </w:t>
            </w:r>
            <w:r w:rsidRPr="005320F7">
              <w:rPr>
                <w:rFonts w:eastAsia="Times New Roman" w:cstheme="minorHAnsi"/>
                <w:color w:val="333333"/>
              </w:rPr>
              <w:t xml:space="preserve">Assisting in training associates on test procedures and product troubleshooting. </w:t>
            </w:r>
            <w:r w:rsidRPr="005320F7">
              <w:rPr>
                <w:rFonts w:cstheme="minorHAnsi"/>
                <w:color w:val="333333"/>
                <w:shd w:val="clear" w:color="auto" w:fill="FFFFFF"/>
              </w:rPr>
              <w:t xml:space="preserve">Work closely with engineering on product failures in Test/Staging area. </w:t>
            </w:r>
            <w:r w:rsidRPr="005320F7">
              <w:rPr>
                <w:rFonts w:eastAsia="Times New Roman" w:cstheme="minorHAnsi"/>
                <w:color w:val="333333"/>
              </w:rPr>
              <w:t>Continuously look for ways and methods of reducing, quality issues, rework and scrap as well as increasing efficiency and throughput.</w:t>
            </w:r>
          </w:p>
        </w:tc>
        <w:tc>
          <w:tcPr>
            <w:tcW w:w="553" w:type="dxa"/>
          </w:tcPr>
          <w:p w14:paraId="5E362260" w14:textId="77777777" w:rsidR="0064223E" w:rsidRDefault="0064223E" w:rsidP="0064223E"/>
        </w:tc>
        <w:tc>
          <w:tcPr>
            <w:tcW w:w="629" w:type="dxa"/>
          </w:tcPr>
          <w:p w14:paraId="5DD1930B" w14:textId="77777777" w:rsidR="0064223E" w:rsidRPr="0094284D" w:rsidRDefault="0064223E" w:rsidP="0064223E">
            <w:pPr>
              <w:rPr>
                <w:color w:val="ED7D31" w:themeColor="accent2"/>
              </w:rPr>
            </w:pPr>
          </w:p>
        </w:tc>
        <w:tc>
          <w:tcPr>
            <w:tcW w:w="3586" w:type="dxa"/>
            <w:gridSpan w:val="2"/>
            <w:vMerge w:val="restart"/>
            <w:vAlign w:val="center"/>
          </w:tcPr>
          <w:p w14:paraId="3C18E5B2" w14:textId="5E1B407E" w:rsidR="0064223E" w:rsidRDefault="0064223E" w:rsidP="00783E4A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HTML</w:t>
            </w:r>
            <w:r w:rsidR="00783E4A">
              <w:rPr>
                <w:color w:val="ED7D31" w:themeColor="accent2"/>
              </w:rPr>
              <w:t xml:space="preserve">, </w:t>
            </w:r>
            <w:r w:rsidRPr="00783E4A">
              <w:rPr>
                <w:color w:val="ED7D31" w:themeColor="accent2"/>
              </w:rPr>
              <w:t>CSS</w:t>
            </w:r>
            <w:r w:rsidR="00783E4A">
              <w:rPr>
                <w:color w:val="ED7D31" w:themeColor="accent2"/>
              </w:rPr>
              <w:t xml:space="preserve">, and </w:t>
            </w:r>
            <w:r w:rsidRPr="00783E4A">
              <w:rPr>
                <w:color w:val="ED7D31" w:themeColor="accent2"/>
              </w:rPr>
              <w:t>JavaScript</w:t>
            </w:r>
          </w:p>
          <w:p w14:paraId="56860534" w14:textId="180BAAC0" w:rsidR="00783E4A" w:rsidRDefault="00783E4A" w:rsidP="00783E4A">
            <w:pPr>
              <w:pStyle w:val="ListBullet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jQuery</w:t>
            </w:r>
          </w:p>
          <w:p w14:paraId="13028A50" w14:textId="4647872B" w:rsidR="00783E4A" w:rsidRPr="00783E4A" w:rsidRDefault="00783E4A" w:rsidP="00783E4A">
            <w:pPr>
              <w:pStyle w:val="ListBullet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Bootstrap</w:t>
            </w:r>
          </w:p>
          <w:p w14:paraId="48469934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APIs</w:t>
            </w:r>
          </w:p>
          <w:p w14:paraId="0259B785" w14:textId="77777777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React</w:t>
            </w:r>
          </w:p>
          <w:p w14:paraId="0623EA30" w14:textId="4BCBBA72" w:rsidR="0064223E" w:rsidRPr="0094284D" w:rsidRDefault="0064223E" w:rsidP="0064223E">
            <w:pPr>
              <w:pStyle w:val="ListBullet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Git and GitHub</w:t>
            </w:r>
          </w:p>
        </w:tc>
      </w:tr>
      <w:tr w:rsidR="0064223E" w:rsidRPr="00162614" w14:paraId="12C0C610" w14:textId="77777777" w:rsidTr="0064223E">
        <w:trPr>
          <w:trHeight w:val="907"/>
        </w:trPr>
        <w:tc>
          <w:tcPr>
            <w:tcW w:w="4920" w:type="dxa"/>
            <w:vMerge w:val="restart"/>
            <w:tcBorders>
              <w:top w:val="single" w:sz="4" w:space="0" w:color="3A8C95" w:themeColor="accent5" w:themeShade="80"/>
            </w:tcBorders>
          </w:tcPr>
          <w:p w14:paraId="53FC70BC" w14:textId="31B00B9A" w:rsidR="0064223E" w:rsidRPr="00162614" w:rsidRDefault="0064223E" w:rsidP="0064223E">
            <w:pPr>
              <w:pStyle w:val="Heading2"/>
              <w:outlineLvl w:val="1"/>
            </w:pPr>
            <w:r>
              <w:t xml:space="preserve">Package Handler </w:t>
            </w:r>
            <w:r w:rsidR="005320F7">
              <w:t>–</w:t>
            </w:r>
            <w:r>
              <w:t xml:space="preserve"> FedEx</w:t>
            </w:r>
          </w:p>
          <w:p w14:paraId="167DC799" w14:textId="5FD36E12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2019-2020</w:t>
            </w:r>
          </w:p>
          <w:p w14:paraId="725EF040" w14:textId="1746CA1D" w:rsidR="0064223E" w:rsidRDefault="00695472" w:rsidP="0064223E">
            <w:r>
              <w:t>Load and Unload Packages on Trucks. Identify and report any damage. Coordinate with team members to efficiently work. Fast paced environment.</w:t>
            </w:r>
          </w:p>
          <w:p w14:paraId="3F33C5E1" w14:textId="77777777" w:rsidR="0064223E" w:rsidRPr="00BB3142" w:rsidRDefault="0064223E" w:rsidP="0064223E">
            <w:pPr>
              <w:ind w:left="-113"/>
            </w:pPr>
          </w:p>
        </w:tc>
        <w:tc>
          <w:tcPr>
            <w:tcW w:w="553" w:type="dxa"/>
          </w:tcPr>
          <w:p w14:paraId="403B21AE" w14:textId="77777777" w:rsidR="0064223E" w:rsidRDefault="0064223E" w:rsidP="0064223E"/>
        </w:tc>
        <w:tc>
          <w:tcPr>
            <w:tcW w:w="629" w:type="dxa"/>
            <w:vMerge w:val="restart"/>
          </w:tcPr>
          <w:p w14:paraId="3787DAFD" w14:textId="77777777" w:rsidR="0064223E" w:rsidRDefault="0064223E" w:rsidP="0064223E"/>
        </w:tc>
        <w:tc>
          <w:tcPr>
            <w:tcW w:w="3586" w:type="dxa"/>
            <w:gridSpan w:val="2"/>
            <w:vMerge/>
            <w:vAlign w:val="center"/>
          </w:tcPr>
          <w:p w14:paraId="71E90063" w14:textId="77777777" w:rsidR="0064223E" w:rsidRPr="00B87E22" w:rsidRDefault="0064223E" w:rsidP="0064223E">
            <w:pPr>
              <w:ind w:left="-113"/>
              <w:rPr>
                <w:rStyle w:val="Heading3Char"/>
              </w:rPr>
            </w:pPr>
          </w:p>
        </w:tc>
      </w:tr>
      <w:tr w:rsidR="0064223E" w:rsidRPr="00B87E22" w14:paraId="05847DCE" w14:textId="77777777" w:rsidTr="00695472">
        <w:trPr>
          <w:trHeight w:val="796"/>
        </w:trPr>
        <w:tc>
          <w:tcPr>
            <w:tcW w:w="492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87AFD1A" w14:textId="77777777" w:rsidR="0064223E" w:rsidRDefault="0064223E" w:rsidP="0064223E">
            <w:pPr>
              <w:pStyle w:val="Heading3"/>
              <w:ind w:left="-113"/>
              <w:outlineLvl w:val="2"/>
            </w:pPr>
          </w:p>
        </w:tc>
        <w:tc>
          <w:tcPr>
            <w:tcW w:w="553" w:type="dxa"/>
          </w:tcPr>
          <w:p w14:paraId="714C8524" w14:textId="77777777" w:rsidR="0064223E" w:rsidRDefault="0064223E" w:rsidP="0064223E"/>
        </w:tc>
        <w:tc>
          <w:tcPr>
            <w:tcW w:w="629" w:type="dxa"/>
            <w:vMerge/>
          </w:tcPr>
          <w:p w14:paraId="1F9CA6D9" w14:textId="77777777" w:rsidR="0064223E" w:rsidRDefault="0064223E" w:rsidP="0064223E"/>
        </w:tc>
        <w:tc>
          <w:tcPr>
            <w:tcW w:w="3586" w:type="dxa"/>
            <w:gridSpan w:val="2"/>
            <w:vAlign w:val="center"/>
          </w:tcPr>
          <w:p w14:paraId="57B9948B" w14:textId="77777777" w:rsidR="0064223E" w:rsidRPr="00C45D7E" w:rsidRDefault="00D16EDE" w:rsidP="0064223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B98F667C5EC84C109BD87FB338024E28"/>
                </w:placeholder>
                <w:temporary/>
                <w:showingPlcHdr/>
                <w15:appearance w15:val="hidden"/>
              </w:sdtPr>
              <w:sdtEndPr/>
              <w:sdtContent>
                <w:r w:rsidR="0064223E" w:rsidRPr="00162614">
                  <w:t>EDUCATION</w:t>
                </w:r>
              </w:sdtContent>
            </w:sdt>
          </w:p>
        </w:tc>
      </w:tr>
      <w:tr w:rsidR="0064223E" w:rsidRPr="00162614" w14:paraId="423C6D68" w14:textId="77777777" w:rsidTr="0064223E">
        <w:trPr>
          <w:trHeight w:val="1417"/>
        </w:trPr>
        <w:tc>
          <w:tcPr>
            <w:tcW w:w="4920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6DAEB21" w14:textId="0FC704DD" w:rsidR="0064223E" w:rsidRPr="0064223E" w:rsidRDefault="0064223E" w:rsidP="0064223E">
            <w:pPr>
              <w:pStyle w:val="Heading2"/>
              <w:outlineLvl w:val="1"/>
              <w:rPr>
                <w:rStyle w:val="Heading4Char"/>
                <w:bCs/>
                <w:iCs w:val="0"/>
                <w:color w:val="404040" w:themeColor="text1" w:themeTint="BF"/>
              </w:rPr>
            </w:pPr>
            <w:r w:rsidRPr="0064223E">
              <w:rPr>
                <w:bCs/>
                <w:iCs/>
                <w:color w:val="404040" w:themeColor="text1" w:themeTint="BF"/>
              </w:rPr>
              <w:t>Team Leader – Burger King</w:t>
            </w:r>
          </w:p>
          <w:p w14:paraId="577B19AB" w14:textId="435307BB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2017-2019</w:t>
            </w:r>
          </w:p>
          <w:p w14:paraId="6E33A004" w14:textId="1C3C8E20" w:rsidR="0064223E" w:rsidRDefault="000B5B17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  <w:r>
              <w:rPr>
                <w:rFonts w:cstheme="minorHAnsi"/>
                <w:color w:val="444444"/>
                <w:shd w:val="clear" w:color="auto" w:fill="FFFFFF"/>
              </w:rPr>
              <w:t>S</w:t>
            </w:r>
            <w:r w:rsidR="00695472" w:rsidRPr="00695472">
              <w:rPr>
                <w:rFonts w:cstheme="minorHAnsi"/>
                <w:color w:val="444444"/>
                <w:shd w:val="clear" w:color="auto" w:fill="FFFFFF"/>
              </w:rPr>
              <w:t>upervise entry-level staffs, create and coordinate shift schedules, hire and train new employees, and enforce company policies and procedures.</w:t>
            </w:r>
          </w:p>
          <w:p w14:paraId="770AD8A3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22FF5850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460EEC63" w14:textId="77777777" w:rsidR="00695472" w:rsidRDefault="00695472" w:rsidP="0064223E">
            <w:pPr>
              <w:rPr>
                <w:rFonts w:cstheme="minorHAnsi"/>
                <w:color w:val="444444"/>
                <w:shd w:val="clear" w:color="auto" w:fill="FFFFFF"/>
              </w:rPr>
            </w:pPr>
          </w:p>
          <w:p w14:paraId="2894964E" w14:textId="38EBB86C" w:rsidR="00695472" w:rsidRPr="00695472" w:rsidRDefault="00695472" w:rsidP="0064223E">
            <w:pPr>
              <w:rPr>
                <w:rFonts w:cstheme="minorHAnsi"/>
              </w:rPr>
            </w:pPr>
          </w:p>
        </w:tc>
        <w:tc>
          <w:tcPr>
            <w:tcW w:w="553" w:type="dxa"/>
          </w:tcPr>
          <w:p w14:paraId="6756F85D" w14:textId="77777777" w:rsidR="0064223E" w:rsidRDefault="0064223E" w:rsidP="0064223E">
            <w:pPr>
              <w:spacing w:before="40"/>
            </w:pPr>
          </w:p>
        </w:tc>
        <w:tc>
          <w:tcPr>
            <w:tcW w:w="629" w:type="dxa"/>
            <w:vMerge w:val="restart"/>
          </w:tcPr>
          <w:p w14:paraId="0E82F350" w14:textId="77777777" w:rsidR="0064223E" w:rsidRDefault="0064223E" w:rsidP="0064223E">
            <w:pPr>
              <w:spacing w:before="40"/>
            </w:pPr>
          </w:p>
        </w:tc>
        <w:tc>
          <w:tcPr>
            <w:tcW w:w="3586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0BCEA46" w14:textId="45E29CD4" w:rsidR="0064223E" w:rsidRPr="00162614" w:rsidRDefault="0064223E" w:rsidP="0064223E">
            <w:pPr>
              <w:pStyle w:val="Heading2"/>
              <w:outlineLvl w:val="1"/>
            </w:pPr>
            <w:r>
              <w:t>Full Stack Degree - CWRU</w:t>
            </w:r>
          </w:p>
          <w:p w14:paraId="7A7471B1" w14:textId="1AC3C0DC" w:rsidR="0064223E" w:rsidRPr="0094284D" w:rsidRDefault="0064223E" w:rsidP="0064223E">
            <w:pPr>
              <w:pStyle w:val="Date"/>
              <w:rPr>
                <w:color w:val="ED7D31" w:themeColor="accent2"/>
              </w:rPr>
            </w:pPr>
            <w:r w:rsidRPr="0094284D">
              <w:rPr>
                <w:color w:val="ED7D31" w:themeColor="accent2"/>
              </w:rPr>
              <w:t>August 2021 – march 2022</w:t>
            </w:r>
          </w:p>
          <w:p w14:paraId="603A9394" w14:textId="2A253B8B" w:rsidR="0064223E" w:rsidRPr="008A65BA" w:rsidRDefault="005320F7" w:rsidP="0064223E">
            <w:r>
              <w:t>Full Stack Web Certificate</w:t>
            </w:r>
          </w:p>
        </w:tc>
      </w:tr>
      <w:tr w:rsidR="0064223E" w:rsidRPr="00162614" w14:paraId="5E8C4659" w14:textId="77777777" w:rsidTr="0064223E">
        <w:trPr>
          <w:trHeight w:val="1417"/>
        </w:trPr>
        <w:tc>
          <w:tcPr>
            <w:tcW w:w="4920" w:type="dxa"/>
            <w:vMerge/>
            <w:vAlign w:val="center"/>
          </w:tcPr>
          <w:p w14:paraId="233E040D" w14:textId="77777777" w:rsidR="0064223E" w:rsidRDefault="0064223E" w:rsidP="0064223E">
            <w:pPr>
              <w:pStyle w:val="Heading3"/>
              <w:ind w:left="-113"/>
              <w:outlineLvl w:val="2"/>
            </w:pPr>
          </w:p>
        </w:tc>
        <w:tc>
          <w:tcPr>
            <w:tcW w:w="553" w:type="dxa"/>
          </w:tcPr>
          <w:p w14:paraId="1D2E3553" w14:textId="77777777" w:rsidR="0064223E" w:rsidRDefault="0064223E" w:rsidP="0064223E"/>
        </w:tc>
        <w:tc>
          <w:tcPr>
            <w:tcW w:w="629" w:type="dxa"/>
            <w:vMerge/>
          </w:tcPr>
          <w:p w14:paraId="10C07963" w14:textId="77777777" w:rsidR="0064223E" w:rsidRDefault="0064223E" w:rsidP="0064223E"/>
        </w:tc>
        <w:tc>
          <w:tcPr>
            <w:tcW w:w="3586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2FD8256" w14:textId="711F0A9F" w:rsidR="0064223E" w:rsidRPr="00162614" w:rsidRDefault="0064223E" w:rsidP="0064223E">
            <w:pPr>
              <w:pStyle w:val="Heading2"/>
              <w:outlineLvl w:val="1"/>
            </w:pPr>
            <w:r>
              <w:t>High School Diploma</w:t>
            </w:r>
          </w:p>
          <w:p w14:paraId="127E0000" w14:textId="7E0B18BF" w:rsidR="0064223E" w:rsidRPr="0094284D" w:rsidRDefault="0064223E" w:rsidP="0064223E">
            <w:pPr>
              <w:pStyle w:val="Date"/>
              <w:rPr>
                <w:rStyle w:val="DateChar"/>
                <w:caps/>
                <w:color w:val="ED7D31" w:themeColor="accent2"/>
              </w:rPr>
            </w:pPr>
            <w:r w:rsidRPr="0094284D">
              <w:rPr>
                <w:color w:val="ED7D31" w:themeColor="accent2"/>
              </w:rPr>
              <w:t>2014-2018</w:t>
            </w:r>
          </w:p>
          <w:p w14:paraId="06D2C2EA" w14:textId="751592CA" w:rsidR="0064223E" w:rsidRPr="00162614" w:rsidRDefault="005320F7" w:rsidP="0064223E">
            <w:r>
              <w:t>General Studies</w:t>
            </w:r>
          </w:p>
        </w:tc>
      </w:tr>
    </w:tbl>
    <w:p w14:paraId="4673BF24" w14:textId="77777777" w:rsidR="00535F87" w:rsidRPr="00BA3E51" w:rsidRDefault="00535F87" w:rsidP="001C6718"/>
    <w:sectPr w:rsidR="00535F87" w:rsidRPr="00BA3E51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7AD77" w14:textId="77777777" w:rsidR="00D16EDE" w:rsidRDefault="00D16EDE" w:rsidP="00BA3E51">
      <w:pPr>
        <w:spacing w:line="240" w:lineRule="auto"/>
      </w:pPr>
      <w:r>
        <w:separator/>
      </w:r>
    </w:p>
  </w:endnote>
  <w:endnote w:type="continuationSeparator" w:id="0">
    <w:p w14:paraId="7F2E612D" w14:textId="77777777" w:rsidR="00D16EDE" w:rsidRDefault="00D16ED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7E5F6" w14:textId="77777777" w:rsidR="00D16EDE" w:rsidRDefault="00D16EDE" w:rsidP="00BA3E51">
      <w:pPr>
        <w:spacing w:line="240" w:lineRule="auto"/>
      </w:pPr>
      <w:r>
        <w:separator/>
      </w:r>
    </w:p>
  </w:footnote>
  <w:footnote w:type="continuationSeparator" w:id="0">
    <w:p w14:paraId="78A053A5" w14:textId="77777777" w:rsidR="00D16EDE" w:rsidRDefault="00D16EDE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F7FD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4FD19368" wp14:editId="3610CA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1D7383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D379841" wp14:editId="18D8DA5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C4555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523C340F" wp14:editId="75DF6C9E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04617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" fillcolor="#ed7d31 [3205]" stroked="f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F515643" wp14:editId="6E6754E7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4027D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D3118D5" wp14:editId="2F92610C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16447B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DA1CFA5" wp14:editId="63A7AEF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6D411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2EFA174" wp14:editId="04954408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0C4881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" fillcolor="#ed7d31 [3205]" stroked="f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9CCBD06" wp14:editId="6D5FA252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3A6A3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" fillcolor="#ed7d31 [3205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0B42C6"/>
    <w:multiLevelType w:val="multilevel"/>
    <w:tmpl w:val="BE1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B409C"/>
    <w:multiLevelType w:val="multilevel"/>
    <w:tmpl w:val="BCF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E"/>
    <w:rsid w:val="00025D23"/>
    <w:rsid w:val="000407F5"/>
    <w:rsid w:val="00041F8A"/>
    <w:rsid w:val="00045F2E"/>
    <w:rsid w:val="00055BBC"/>
    <w:rsid w:val="00073BF3"/>
    <w:rsid w:val="00081B51"/>
    <w:rsid w:val="000B5B17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20F7"/>
    <w:rsid w:val="00535F87"/>
    <w:rsid w:val="00545CB2"/>
    <w:rsid w:val="00564622"/>
    <w:rsid w:val="005B3227"/>
    <w:rsid w:val="005E0657"/>
    <w:rsid w:val="0064223E"/>
    <w:rsid w:val="006755BF"/>
    <w:rsid w:val="00695472"/>
    <w:rsid w:val="006C0673"/>
    <w:rsid w:val="006C75D7"/>
    <w:rsid w:val="00747832"/>
    <w:rsid w:val="00783E4A"/>
    <w:rsid w:val="007D18D1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4284D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C155FC"/>
    <w:rsid w:val="00C45D7E"/>
    <w:rsid w:val="00CB1D3C"/>
    <w:rsid w:val="00D16EDE"/>
    <w:rsid w:val="00D54BE4"/>
    <w:rsid w:val="00D666BB"/>
    <w:rsid w:val="00D8505D"/>
    <w:rsid w:val="00DA6338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C2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jobs/search/?currentJobId=2653854214&amp;pivotType=jymbii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astrocol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5E081718764363B3570164C0C8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EBEB-048E-42BC-A697-9970C44DDED2}"/>
      </w:docPartPr>
      <w:docPartBody>
        <w:p w:rsidR="007B2C99" w:rsidRDefault="005A016A">
          <w:pPr>
            <w:pStyle w:val="615E081718764363B3570164C0C8219F"/>
          </w:pPr>
          <w:r w:rsidRPr="00C45D7E">
            <w:t>PROFILE</w:t>
          </w:r>
        </w:p>
      </w:docPartBody>
    </w:docPart>
    <w:docPart>
      <w:docPartPr>
        <w:name w:val="ABC90DB0D6714401A49FD722FA8A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A748-EBD2-41B4-8614-B6309605AB45}"/>
      </w:docPartPr>
      <w:docPartBody>
        <w:p w:rsidR="007B2C99" w:rsidRDefault="005A016A">
          <w:pPr>
            <w:pStyle w:val="ABC90DB0D6714401A49FD722FA8AB39F"/>
          </w:pPr>
          <w:r w:rsidRPr="00162614">
            <w:t>CONTACT</w:t>
          </w:r>
        </w:p>
      </w:docPartBody>
    </w:docPart>
    <w:docPart>
      <w:docPartPr>
        <w:name w:val="789DFABB05454CF4811639A04BC9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C2162-5A98-4E6D-ACAD-233318BCB798}"/>
      </w:docPartPr>
      <w:docPartBody>
        <w:p w:rsidR="007B2C99" w:rsidRDefault="00A849B4" w:rsidP="00A849B4">
          <w:pPr>
            <w:pStyle w:val="789DFABB05454CF4811639A04BC9F46D"/>
          </w:pPr>
          <w:r>
            <w:t>EXPERIENCE</w:t>
          </w:r>
        </w:p>
      </w:docPartBody>
    </w:docPart>
    <w:docPart>
      <w:docPartPr>
        <w:name w:val="05FD4F4BD6BC40D8B67634BBFDBB5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6FD39-3730-4FB7-A1A0-30039F3C6F0F}"/>
      </w:docPartPr>
      <w:docPartBody>
        <w:p w:rsidR="007B2C99" w:rsidRDefault="00A849B4" w:rsidP="00A849B4">
          <w:pPr>
            <w:pStyle w:val="05FD4F4BD6BC40D8B67634BBFDBB58EB"/>
          </w:pPr>
          <w:r w:rsidRPr="00162614">
            <w:t>SKILLS</w:t>
          </w:r>
        </w:p>
      </w:docPartBody>
    </w:docPart>
    <w:docPart>
      <w:docPartPr>
        <w:name w:val="B98F667C5EC84C109BD87FB33802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F3951-C443-45A0-B346-D861A07D6A3C}"/>
      </w:docPartPr>
      <w:docPartBody>
        <w:p w:rsidR="007B2C99" w:rsidRDefault="00A849B4" w:rsidP="00A849B4">
          <w:pPr>
            <w:pStyle w:val="B98F667C5EC84C109BD87FB338024E28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4"/>
    <w:rsid w:val="00525507"/>
    <w:rsid w:val="005A016A"/>
    <w:rsid w:val="007B2C99"/>
    <w:rsid w:val="00A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9B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029B4E7DC445EBF5ECD0223360819">
    <w:name w:val="0B6029B4E7DC445EBF5ECD0223360819"/>
  </w:style>
  <w:style w:type="paragraph" w:customStyle="1" w:styleId="A9BBC6307E89406C83393E53A6706739">
    <w:name w:val="A9BBC6307E89406C83393E53A6706739"/>
  </w:style>
  <w:style w:type="paragraph" w:customStyle="1" w:styleId="A70A00EE3382416F90FB5D1B3768F843">
    <w:name w:val="A70A00EE3382416F90FB5D1B3768F843"/>
  </w:style>
  <w:style w:type="paragraph" w:customStyle="1" w:styleId="E11115E1C3E948DAB3FBB64BD4F44BC6">
    <w:name w:val="E11115E1C3E948DAB3FBB64BD4F44BC6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102BA8FDB0B744FDB2DA26F6281445D1">
    <w:name w:val="102BA8FDB0B744FDB2DA26F6281445D1"/>
  </w:style>
  <w:style w:type="paragraph" w:customStyle="1" w:styleId="615E081718764363B3570164C0C8219F">
    <w:name w:val="615E081718764363B3570164C0C8219F"/>
  </w:style>
  <w:style w:type="paragraph" w:customStyle="1" w:styleId="ABC90DB0D6714401A49FD722FA8AB39F">
    <w:name w:val="ABC90DB0D6714401A49FD722FA8AB39F"/>
  </w:style>
  <w:style w:type="paragraph" w:customStyle="1" w:styleId="814B8BA1551645F6A5F42075DE7C63E6">
    <w:name w:val="814B8BA1551645F6A5F42075DE7C63E6"/>
  </w:style>
  <w:style w:type="paragraph" w:customStyle="1" w:styleId="537B6499A18747278171B5218E67D549">
    <w:name w:val="537B6499A18747278171B5218E67D549"/>
  </w:style>
  <w:style w:type="paragraph" w:customStyle="1" w:styleId="F39AF11BE5ED4DBDB7AFE00770C7E46B">
    <w:name w:val="F39AF11BE5ED4DBDB7AFE00770C7E46B"/>
  </w:style>
  <w:style w:type="paragraph" w:customStyle="1" w:styleId="5A23028736E74C00B31B9861AF291E46">
    <w:name w:val="5A23028736E74C00B31B9861AF291E46"/>
  </w:style>
  <w:style w:type="paragraph" w:customStyle="1" w:styleId="51ACB8F3A8EC4BDDACA89105D2CD6260">
    <w:name w:val="51ACB8F3A8EC4BDDACA89105D2CD6260"/>
  </w:style>
  <w:style w:type="paragraph" w:customStyle="1" w:styleId="92A538A50F5A4E538EA8CEB4D1BC704B">
    <w:name w:val="92A538A50F5A4E538EA8CEB4D1BC704B"/>
  </w:style>
  <w:style w:type="paragraph" w:customStyle="1" w:styleId="8A7953BDF4F745E98A311905969D5C5D">
    <w:name w:val="8A7953BDF4F745E98A311905969D5C5D"/>
  </w:style>
  <w:style w:type="paragraph" w:customStyle="1" w:styleId="7A4230C37E65465EB5463C4891FFB65A">
    <w:name w:val="7A4230C37E65465EB5463C4891FFB65A"/>
  </w:style>
  <w:style w:type="paragraph" w:customStyle="1" w:styleId="C40CA323F1074B9EB63090437D4D42B2">
    <w:name w:val="C40CA323F1074B9EB63090437D4D42B2"/>
  </w:style>
  <w:style w:type="paragraph" w:customStyle="1" w:styleId="2FA4DE29CC6B4070B1C234B831F2C9AD">
    <w:name w:val="2FA4DE29CC6B4070B1C234B831F2C9AD"/>
  </w:style>
  <w:style w:type="paragraph" w:styleId="ListBullet">
    <w:name w:val="List Bullet"/>
    <w:basedOn w:val="Normal"/>
    <w:uiPriority w:val="99"/>
    <w:qFormat/>
    <w:rsid w:val="00A849B4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A849B4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A849B4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A849B4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A849B4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A849B4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8636FF520579454B984E2F3A3AF0D7A3">
    <w:name w:val="8636FF520579454B984E2F3A3AF0D7A3"/>
  </w:style>
  <w:style w:type="character" w:customStyle="1" w:styleId="Heading4Char">
    <w:name w:val="Heading 4 Char"/>
    <w:basedOn w:val="DefaultParagraphFont"/>
    <w:link w:val="Heading4"/>
    <w:uiPriority w:val="9"/>
    <w:rsid w:val="00A849B4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E14BFF3A6E9141549EAB7BD7D286939B">
    <w:name w:val="E14BFF3A6E9141549EAB7BD7D286939B"/>
  </w:style>
  <w:style w:type="paragraph" w:customStyle="1" w:styleId="F438E3DBA65943808A0C507B4946F207">
    <w:name w:val="F438E3DBA65943808A0C507B4946F207"/>
  </w:style>
  <w:style w:type="paragraph" w:customStyle="1" w:styleId="8E7639EEF0BE47B4B1FCC31061B2EE4A">
    <w:name w:val="8E7639EEF0BE47B4B1FCC31061B2EE4A"/>
  </w:style>
  <w:style w:type="paragraph" w:customStyle="1" w:styleId="FD8B4EE431234ACEB23A03363C8F3FB1">
    <w:name w:val="FD8B4EE431234ACEB23A03363C8F3FB1"/>
  </w:style>
  <w:style w:type="paragraph" w:customStyle="1" w:styleId="5519B217BA454E12A9098C44E41527BA">
    <w:name w:val="5519B217BA454E12A9098C44E41527BA"/>
  </w:style>
  <w:style w:type="paragraph" w:customStyle="1" w:styleId="72076DE027DA4521B2D15E01EFEF7C1E">
    <w:name w:val="72076DE027DA4521B2D15E01EFEF7C1E"/>
  </w:style>
  <w:style w:type="paragraph" w:customStyle="1" w:styleId="3D8233EF798945BA9E2BB09E2E1A66A3">
    <w:name w:val="3D8233EF798945BA9E2BB09E2E1A66A3"/>
  </w:style>
  <w:style w:type="paragraph" w:customStyle="1" w:styleId="30924314F21447D38D7C19514F9D4C66">
    <w:name w:val="30924314F21447D38D7C19514F9D4C66"/>
  </w:style>
  <w:style w:type="paragraph" w:styleId="Date">
    <w:name w:val="Date"/>
    <w:basedOn w:val="Normal"/>
    <w:next w:val="Normal"/>
    <w:link w:val="DateChar"/>
    <w:uiPriority w:val="99"/>
    <w:qFormat/>
    <w:rsid w:val="00A849B4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A849B4"/>
    <w:rPr>
      <w:rFonts w:eastAsiaTheme="minorHAnsi"/>
      <w:caps/>
      <w:color w:val="4472C4" w:themeColor="accent1"/>
      <w:sz w:val="18"/>
      <w:szCs w:val="18"/>
    </w:rPr>
  </w:style>
  <w:style w:type="paragraph" w:customStyle="1" w:styleId="DC353ECE30EF4501849C9652AD7FE7A1">
    <w:name w:val="DC353ECE30EF4501849C9652AD7FE7A1"/>
  </w:style>
  <w:style w:type="paragraph" w:customStyle="1" w:styleId="3728E9083A7943A2AF450FA5B4D92259">
    <w:name w:val="3728E9083A7943A2AF450FA5B4D92259"/>
  </w:style>
  <w:style w:type="paragraph" w:customStyle="1" w:styleId="17429EABA9FF48D0A19965CF288BD973">
    <w:name w:val="17429EABA9FF48D0A19965CF288BD973"/>
  </w:style>
  <w:style w:type="paragraph" w:customStyle="1" w:styleId="CDEA70C853CF46A1AEE7C93B43894376">
    <w:name w:val="CDEA70C853CF46A1AEE7C93B43894376"/>
  </w:style>
  <w:style w:type="paragraph" w:customStyle="1" w:styleId="4A6CBBA37F9A4E6CAF4F62E2156188FB">
    <w:name w:val="4A6CBBA37F9A4E6CAF4F62E2156188FB"/>
  </w:style>
  <w:style w:type="paragraph" w:customStyle="1" w:styleId="675ADBFD8B634C41ABCD790557BFDD48">
    <w:name w:val="675ADBFD8B634C41ABCD790557BFDD48"/>
    <w:rsid w:val="00A849B4"/>
  </w:style>
  <w:style w:type="paragraph" w:customStyle="1" w:styleId="2C35913F826344FC95DC0D8B82C7BF48">
    <w:name w:val="2C35913F826344FC95DC0D8B82C7BF48"/>
    <w:rsid w:val="00A849B4"/>
  </w:style>
  <w:style w:type="paragraph" w:customStyle="1" w:styleId="789DFABB05454CF4811639A04BC9F46D">
    <w:name w:val="789DFABB05454CF4811639A04BC9F46D"/>
    <w:rsid w:val="00A849B4"/>
  </w:style>
  <w:style w:type="paragraph" w:customStyle="1" w:styleId="05FD4F4BD6BC40D8B67634BBFDBB58EB">
    <w:name w:val="05FD4F4BD6BC40D8B67634BBFDBB58EB"/>
    <w:rsid w:val="00A849B4"/>
  </w:style>
  <w:style w:type="paragraph" w:customStyle="1" w:styleId="0CE56FA79D7A4F97930F87A6824D49E2">
    <w:name w:val="0CE56FA79D7A4F97930F87A6824D49E2"/>
    <w:rsid w:val="00A849B4"/>
  </w:style>
  <w:style w:type="paragraph" w:customStyle="1" w:styleId="E0226339519444B18FBCEC6B8FC25572">
    <w:name w:val="E0226339519444B18FBCEC6B8FC25572"/>
    <w:rsid w:val="00A849B4"/>
  </w:style>
  <w:style w:type="paragraph" w:customStyle="1" w:styleId="804C2C4333F34A3FBBB96ABC6A74DD9E">
    <w:name w:val="804C2C4333F34A3FBBB96ABC6A74DD9E"/>
    <w:rsid w:val="00A849B4"/>
  </w:style>
  <w:style w:type="paragraph" w:customStyle="1" w:styleId="94884D5C6320415997397DA393FEF674">
    <w:name w:val="94884D5C6320415997397DA393FEF674"/>
    <w:rsid w:val="00A849B4"/>
  </w:style>
  <w:style w:type="paragraph" w:customStyle="1" w:styleId="44EA3324859744B5AB4E81735FA62182">
    <w:name w:val="44EA3324859744B5AB4E81735FA62182"/>
    <w:rsid w:val="00A849B4"/>
  </w:style>
  <w:style w:type="paragraph" w:customStyle="1" w:styleId="B9625D6DF88E45E2849C7C4F2CB71944">
    <w:name w:val="B9625D6DF88E45E2849C7C4F2CB71944"/>
    <w:rsid w:val="00A849B4"/>
  </w:style>
  <w:style w:type="paragraph" w:customStyle="1" w:styleId="D84A026A297846319869B10DAF689C11">
    <w:name w:val="D84A026A297846319869B10DAF689C11"/>
    <w:rsid w:val="00A849B4"/>
  </w:style>
  <w:style w:type="paragraph" w:customStyle="1" w:styleId="B98F667C5EC84C109BD87FB338024E28">
    <w:name w:val="B98F667C5EC84C109BD87FB338024E28"/>
    <w:rsid w:val="00A849B4"/>
  </w:style>
  <w:style w:type="paragraph" w:customStyle="1" w:styleId="35978DE989714CA3A31721853DA6A399">
    <w:name w:val="35978DE989714CA3A31721853DA6A399"/>
    <w:rsid w:val="00A849B4"/>
  </w:style>
  <w:style w:type="paragraph" w:customStyle="1" w:styleId="9EA286DCF6C94525BF4A23CBB0DF6752">
    <w:name w:val="9EA286DCF6C94525BF4A23CBB0DF6752"/>
    <w:rsid w:val="00A849B4"/>
  </w:style>
  <w:style w:type="paragraph" w:customStyle="1" w:styleId="99295AB71B4B4BA882D7770814EE10E0">
    <w:name w:val="99295AB71B4B4BA882D7770814EE10E0"/>
    <w:rsid w:val="00A849B4"/>
  </w:style>
  <w:style w:type="paragraph" w:customStyle="1" w:styleId="1CB45C7F149E4349A503432233E0B80C">
    <w:name w:val="1CB45C7F149E4349A503432233E0B80C"/>
    <w:rsid w:val="00A849B4"/>
  </w:style>
  <w:style w:type="paragraph" w:customStyle="1" w:styleId="9F472CEF52FA45C895D99BA7AA9F2429">
    <w:name w:val="9F472CEF52FA45C895D99BA7AA9F2429"/>
    <w:rsid w:val="00A849B4"/>
  </w:style>
  <w:style w:type="paragraph" w:customStyle="1" w:styleId="241E92BD94A547D688A4D462699AB70A">
    <w:name w:val="241E92BD94A547D688A4D462699AB70A"/>
    <w:rsid w:val="00A849B4"/>
  </w:style>
  <w:style w:type="paragraph" w:customStyle="1" w:styleId="4BD9289B9695470EAA0B9F51AF53FC18">
    <w:name w:val="4BD9289B9695470EAA0B9F51AF53FC18"/>
    <w:rsid w:val="00A849B4"/>
  </w:style>
  <w:style w:type="paragraph" w:customStyle="1" w:styleId="65D539217FEE467CB1E4406A9F180F16">
    <w:name w:val="65D539217FEE467CB1E4406A9F180F16"/>
    <w:rsid w:val="00A849B4"/>
  </w:style>
  <w:style w:type="paragraph" w:customStyle="1" w:styleId="C65E8A0282174A9B83AF0562C7FC98CB">
    <w:name w:val="C65E8A0282174A9B83AF0562C7FC98CB"/>
    <w:rsid w:val="00A84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66411AC-A86F-4A51-A677-42CE9D9C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2021-08-12T13:07:00Z</dcterms:created>
  <dcterms:modified xsi:type="dcterms:W3CDTF">2021-09-07T15:15:00Z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